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3BE4" w14:textId="77777777" w:rsidR="005D7940" w:rsidRDefault="005D7940" w:rsidP="005D7940">
      <w:pPr>
        <w:spacing w:before="120" w:after="0"/>
      </w:pPr>
      <w:r w:rsidRPr="0041428F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A803168" wp14:editId="22F4596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qu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 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 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e libre : Form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38C7A" id="Graphique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">
                <v:shape id="Forme libre : Forme 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 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2006"/>
        <w:gridCol w:w="4971"/>
        <w:gridCol w:w="3489"/>
      </w:tblGrid>
      <w:tr w:rsidR="00A66B18" w:rsidRPr="0041428F" w14:paraId="1BA4B856" w14:textId="77777777" w:rsidTr="00A6783B">
        <w:trPr>
          <w:trHeight w:val="270"/>
          <w:jc w:val="center"/>
        </w:trPr>
        <w:tc>
          <w:tcPr>
            <w:tcW w:w="10800" w:type="dxa"/>
            <w:gridSpan w:val="3"/>
          </w:tcPr>
          <w:p w14:paraId="55258679" w14:textId="1A789D70" w:rsidR="00A66B18" w:rsidRPr="0041428F" w:rsidRDefault="008172E6" w:rsidP="007E7F36">
            <w:pPr>
              <w:pStyle w:val="Titre"/>
            </w:pPr>
            <w:r>
              <w:t>CHARTE GRAPHIQUE</w:t>
            </w:r>
          </w:p>
        </w:tc>
      </w:tr>
      <w:tr w:rsidR="007E7F36" w:rsidRPr="0041428F" w14:paraId="5809B8D5" w14:textId="77777777" w:rsidTr="007E7F36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14:paraId="19406FB2" w14:textId="77777777" w:rsidR="007E7F36" w:rsidRDefault="007E7F36" w:rsidP="00A66B18">
            <w:pPr>
              <w:pStyle w:val="Coordonnes"/>
            </w:pPr>
          </w:p>
        </w:tc>
      </w:tr>
      <w:tr w:rsidR="007E7F36" w:rsidRPr="0041428F" w14:paraId="3592FB22" w14:textId="77777777" w:rsidTr="007E7F36">
        <w:trPr>
          <w:trHeight w:val="492"/>
          <w:jc w:val="center"/>
        </w:trPr>
        <w:tc>
          <w:tcPr>
            <w:tcW w:w="2070" w:type="dxa"/>
          </w:tcPr>
          <w:p w14:paraId="0804B3ED" w14:textId="77777777" w:rsidR="007E7F36" w:rsidRDefault="007E7F36" w:rsidP="007E7F36">
            <w:pPr>
              <w:pStyle w:val="Informationssurlarunion"/>
            </w:pPr>
            <w:r>
              <w:rPr>
                <w:lang w:bidi="fr-FR"/>
              </w:rPr>
              <w:t>Lieu :</w:t>
            </w:r>
          </w:p>
        </w:tc>
        <w:tc>
          <w:tcPr>
            <w:tcW w:w="5130" w:type="dxa"/>
          </w:tcPr>
          <w:p w14:paraId="377737D5" w14:textId="2AF26FA1" w:rsidR="007E7F36" w:rsidRDefault="008172E6" w:rsidP="007E7F36">
            <w:pPr>
              <w:pStyle w:val="Coordonnes"/>
            </w:pPr>
            <w:r>
              <w:t>Ynov Aix</w:t>
            </w:r>
          </w:p>
        </w:tc>
        <w:tc>
          <w:tcPr>
            <w:tcW w:w="3600" w:type="dxa"/>
            <w:vAlign w:val="bottom"/>
          </w:tcPr>
          <w:p w14:paraId="73A5AAB6" w14:textId="77777777" w:rsidR="007E7F36" w:rsidRDefault="007E7F36" w:rsidP="00A66B18">
            <w:pPr>
              <w:pStyle w:val="Coordonnes"/>
            </w:pPr>
          </w:p>
        </w:tc>
      </w:tr>
      <w:tr w:rsidR="007E7F36" w:rsidRPr="0041428F" w14:paraId="5DAF56FA" w14:textId="77777777" w:rsidTr="007E7F36">
        <w:trPr>
          <w:trHeight w:val="492"/>
          <w:jc w:val="center"/>
        </w:trPr>
        <w:tc>
          <w:tcPr>
            <w:tcW w:w="2070" w:type="dxa"/>
          </w:tcPr>
          <w:p w14:paraId="62B91A4C" w14:textId="77777777" w:rsidR="007E7F36" w:rsidRDefault="007E7F36" w:rsidP="007E7F36">
            <w:pPr>
              <w:pStyle w:val="Informationssurlarunion"/>
            </w:pPr>
            <w:r>
              <w:rPr>
                <w:lang w:bidi="fr-FR"/>
              </w:rPr>
              <w:t>Date :</w:t>
            </w:r>
          </w:p>
        </w:tc>
        <w:tc>
          <w:tcPr>
            <w:tcW w:w="5130" w:type="dxa"/>
          </w:tcPr>
          <w:p w14:paraId="7232B25E" w14:textId="5E895988" w:rsidR="007E7F36" w:rsidRDefault="008172E6" w:rsidP="007E7F36">
            <w:pPr>
              <w:pStyle w:val="Coordonnes"/>
            </w:pPr>
            <w:r>
              <w:t>16/03/2023</w:t>
            </w:r>
          </w:p>
        </w:tc>
        <w:tc>
          <w:tcPr>
            <w:tcW w:w="3600" w:type="dxa"/>
            <w:vAlign w:val="bottom"/>
          </w:tcPr>
          <w:p w14:paraId="1DF1BB68" w14:textId="77777777" w:rsidR="007E7F36" w:rsidRDefault="007E7F36" w:rsidP="00A66B18">
            <w:pPr>
              <w:pStyle w:val="Coordonnes"/>
            </w:pPr>
          </w:p>
        </w:tc>
      </w:tr>
      <w:tr w:rsidR="007E7F36" w:rsidRPr="0041428F" w14:paraId="12DCB7DF" w14:textId="77777777" w:rsidTr="007E7F36">
        <w:trPr>
          <w:trHeight w:val="492"/>
          <w:jc w:val="center"/>
        </w:trPr>
        <w:tc>
          <w:tcPr>
            <w:tcW w:w="2070" w:type="dxa"/>
          </w:tcPr>
          <w:p w14:paraId="2AA898A0" w14:textId="77777777" w:rsidR="007E7F36" w:rsidRDefault="007E7F36" w:rsidP="007E7F36">
            <w:pPr>
              <w:pStyle w:val="Informationssurlarunion"/>
            </w:pPr>
            <w:r>
              <w:rPr>
                <w:lang w:bidi="fr-FR"/>
              </w:rPr>
              <w:t>Heure :</w:t>
            </w:r>
          </w:p>
        </w:tc>
        <w:tc>
          <w:tcPr>
            <w:tcW w:w="5130" w:type="dxa"/>
          </w:tcPr>
          <w:p w14:paraId="20F409DE" w14:textId="404C5054" w:rsidR="007E7F36" w:rsidRDefault="008172E6" w:rsidP="007E7F36">
            <w:pPr>
              <w:pStyle w:val="Coordonnes"/>
            </w:pPr>
            <w:r>
              <w:rPr>
                <w:rStyle w:val="lev"/>
                <w:b w:val="0"/>
                <w:bCs w:val="0"/>
              </w:rPr>
              <w:t>14h21</w:t>
            </w:r>
          </w:p>
        </w:tc>
        <w:tc>
          <w:tcPr>
            <w:tcW w:w="3600" w:type="dxa"/>
            <w:vAlign w:val="bottom"/>
          </w:tcPr>
          <w:p w14:paraId="4D2B5806" w14:textId="77777777" w:rsidR="007E7F36" w:rsidRDefault="007E7F36" w:rsidP="00A66B18">
            <w:pPr>
              <w:pStyle w:val="Coordonnes"/>
            </w:pPr>
          </w:p>
        </w:tc>
      </w:tr>
      <w:tr w:rsidR="007E7F36" w:rsidRPr="0041428F" w14:paraId="426EDF0B" w14:textId="77777777" w:rsidTr="007E7F36">
        <w:trPr>
          <w:trHeight w:val="492"/>
          <w:jc w:val="center"/>
        </w:trPr>
        <w:tc>
          <w:tcPr>
            <w:tcW w:w="2070" w:type="dxa"/>
          </w:tcPr>
          <w:p w14:paraId="3886A9BF" w14:textId="2E9C50A6" w:rsidR="007E7F36" w:rsidRDefault="008172E6" w:rsidP="007E7F36">
            <w:pPr>
              <w:pStyle w:val="Informationssurlarunion"/>
            </w:pPr>
            <w:r>
              <w:rPr>
                <w:lang w:bidi="fr-FR"/>
              </w:rPr>
              <w:t>Créateu</w:t>
            </w:r>
            <w:r w:rsidR="007E7F36">
              <w:rPr>
                <w:lang w:bidi="fr-FR"/>
              </w:rPr>
              <w:t>r :</w:t>
            </w:r>
          </w:p>
        </w:tc>
        <w:tc>
          <w:tcPr>
            <w:tcW w:w="5130" w:type="dxa"/>
          </w:tcPr>
          <w:p w14:paraId="212AE605" w14:textId="77BFEF0E" w:rsidR="007E7F36" w:rsidRDefault="008172E6" w:rsidP="007E7F36">
            <w:pPr>
              <w:pStyle w:val="Coordonnes"/>
            </w:pPr>
            <w:r>
              <w:t>Crayston Matt</w:t>
            </w:r>
          </w:p>
        </w:tc>
        <w:tc>
          <w:tcPr>
            <w:tcW w:w="3600" w:type="dxa"/>
            <w:vAlign w:val="bottom"/>
          </w:tcPr>
          <w:p w14:paraId="05C71B4C" w14:textId="77777777" w:rsidR="007E7F36" w:rsidRDefault="007E7F36" w:rsidP="00A66B18">
            <w:pPr>
              <w:pStyle w:val="Coordonnes"/>
            </w:pPr>
          </w:p>
        </w:tc>
      </w:tr>
    </w:tbl>
    <w:p w14:paraId="326F77D2" w14:textId="77777777" w:rsidR="00A66B18" w:rsidRDefault="00A66B18"/>
    <w:p w14:paraId="7954906C" w14:textId="796F032C" w:rsidR="007E7F36" w:rsidRDefault="008172E6" w:rsidP="007E7F36">
      <w:pPr>
        <w:pStyle w:val="Titre1"/>
      </w:pPr>
      <w:r>
        <w:t>3 couleurs clé :</w:t>
      </w:r>
    </w:p>
    <w:p w14:paraId="32D99AE2" w14:textId="77777777" w:rsidR="008172E6" w:rsidRPr="008172E6" w:rsidRDefault="008172E6" w:rsidP="008172E6"/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11"/>
        <w:gridCol w:w="2616"/>
        <w:gridCol w:w="4971"/>
        <w:gridCol w:w="2268"/>
      </w:tblGrid>
      <w:tr w:rsidR="008172E6" w14:paraId="0DE0F8D9" w14:textId="77777777" w:rsidTr="008172E6">
        <w:trPr>
          <w:trHeight w:val="1440"/>
          <w:jc w:val="center"/>
        </w:trPr>
        <w:tc>
          <w:tcPr>
            <w:tcW w:w="611" w:type="dxa"/>
          </w:tcPr>
          <w:p w14:paraId="3C3576F8" w14:textId="77777777" w:rsidR="008172E6" w:rsidRDefault="008172E6" w:rsidP="008172E6">
            <w:pPr>
              <w:ind w:left="0"/>
            </w:pPr>
          </w:p>
        </w:tc>
        <w:tc>
          <w:tcPr>
            <w:tcW w:w="2616" w:type="dxa"/>
          </w:tcPr>
          <w:p w14:paraId="6A21EC1F" w14:textId="481C9A02" w:rsidR="008172E6" w:rsidRDefault="008172E6" w:rsidP="008172E6">
            <w:pPr>
              <w:pStyle w:val="Heuredelarunion"/>
            </w:pPr>
            <w:r>
              <w:t>Couleur 1</w:t>
            </w:r>
          </w:p>
        </w:tc>
        <w:tc>
          <w:tcPr>
            <w:tcW w:w="4971" w:type="dxa"/>
          </w:tcPr>
          <w:p w14:paraId="4F9AA009" w14:textId="77777777" w:rsidR="008172E6" w:rsidRDefault="008172E6" w:rsidP="008172E6">
            <w:pPr>
              <w:pStyle w:val="Descriptiondellment"/>
            </w:pPr>
            <w:r w:rsidRPr="009B0545">
              <w:rPr>
                <w:noProof/>
              </w:rPr>
              <w:drawing>
                <wp:inline distT="0" distB="0" distL="0" distR="0" wp14:anchorId="4EACC7F1" wp14:editId="5E26079A">
                  <wp:extent cx="1024128" cy="960120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689" cy="98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C4DE9" w14:textId="74ACA700" w:rsidR="008172E6" w:rsidRPr="00E21240" w:rsidRDefault="008172E6" w:rsidP="008172E6">
            <w:pPr>
              <w:pStyle w:val="Descriptiondellment"/>
            </w:pPr>
            <w:r>
              <w:t>Le blanc, couleur classique mais normale. (#fff)</w:t>
            </w:r>
          </w:p>
        </w:tc>
        <w:tc>
          <w:tcPr>
            <w:tcW w:w="2268" w:type="dxa"/>
          </w:tcPr>
          <w:p w14:paraId="7FF5A5A7" w14:textId="568CC490" w:rsidR="008172E6" w:rsidRDefault="008172E6" w:rsidP="008172E6">
            <w:pPr>
              <w:pStyle w:val="Emplacement"/>
            </w:pPr>
          </w:p>
        </w:tc>
      </w:tr>
      <w:tr w:rsidR="00E21240" w14:paraId="326C983D" w14:textId="77777777" w:rsidTr="008172E6">
        <w:trPr>
          <w:trHeight w:val="1440"/>
          <w:jc w:val="center"/>
        </w:trPr>
        <w:tc>
          <w:tcPr>
            <w:tcW w:w="611" w:type="dxa"/>
          </w:tcPr>
          <w:p w14:paraId="0AB75602" w14:textId="77777777" w:rsidR="00E21240" w:rsidRDefault="00E21240" w:rsidP="00E21240">
            <w:pPr>
              <w:ind w:left="0"/>
            </w:pPr>
          </w:p>
        </w:tc>
        <w:tc>
          <w:tcPr>
            <w:tcW w:w="2616" w:type="dxa"/>
          </w:tcPr>
          <w:p w14:paraId="366B2E8B" w14:textId="19710F57" w:rsidR="00E21240" w:rsidRDefault="008172E6" w:rsidP="00E21240">
            <w:pPr>
              <w:pStyle w:val="Heuredelarunion"/>
            </w:pPr>
            <w:r>
              <w:t xml:space="preserve">Couleur </w:t>
            </w:r>
          </w:p>
        </w:tc>
        <w:tc>
          <w:tcPr>
            <w:tcW w:w="4971" w:type="dxa"/>
          </w:tcPr>
          <w:p w14:paraId="0A120509" w14:textId="77777777" w:rsidR="00E21240" w:rsidRDefault="008172E6" w:rsidP="00E21240">
            <w:pPr>
              <w:pStyle w:val="Descriptiondellment"/>
            </w:pPr>
            <w:r w:rsidRPr="008172E6">
              <w:drawing>
                <wp:inline distT="0" distB="0" distL="0" distR="0" wp14:anchorId="53652C6E" wp14:editId="633CF2CD">
                  <wp:extent cx="1007110" cy="929640"/>
                  <wp:effectExtent l="0" t="0" r="2540" b="381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293" cy="95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55D97" w14:textId="26B13EFB" w:rsidR="008172E6" w:rsidRPr="00E21240" w:rsidRDefault="008172E6" w:rsidP="00E21240">
            <w:pPr>
              <w:pStyle w:val="Descriptiondellment"/>
            </w:pPr>
            <w:r>
              <w:t>Le noir sobre, couleur très sombre mais sobre. (#202020)</w:t>
            </w:r>
          </w:p>
        </w:tc>
        <w:tc>
          <w:tcPr>
            <w:tcW w:w="2268" w:type="dxa"/>
          </w:tcPr>
          <w:p w14:paraId="2244548E" w14:textId="3B379BDF" w:rsidR="00E21240" w:rsidRDefault="00E21240" w:rsidP="00E21240">
            <w:pPr>
              <w:pStyle w:val="Emplacement"/>
            </w:pPr>
          </w:p>
        </w:tc>
      </w:tr>
      <w:tr w:rsidR="00E21240" w14:paraId="2C352762" w14:textId="77777777" w:rsidTr="008172E6">
        <w:trPr>
          <w:trHeight w:val="1440"/>
          <w:jc w:val="center"/>
        </w:trPr>
        <w:tc>
          <w:tcPr>
            <w:tcW w:w="611" w:type="dxa"/>
          </w:tcPr>
          <w:p w14:paraId="0B192F09" w14:textId="77777777" w:rsidR="00E21240" w:rsidRDefault="00E21240" w:rsidP="00E21240">
            <w:pPr>
              <w:ind w:left="0"/>
            </w:pPr>
          </w:p>
        </w:tc>
        <w:tc>
          <w:tcPr>
            <w:tcW w:w="2616" w:type="dxa"/>
          </w:tcPr>
          <w:p w14:paraId="602E1BB3" w14:textId="6AE3DBF3" w:rsidR="00E21240" w:rsidRDefault="008172E6" w:rsidP="00E21240">
            <w:pPr>
              <w:pStyle w:val="Heuredelarunion"/>
            </w:pPr>
            <w:r>
              <w:t>Couleur 3</w:t>
            </w:r>
          </w:p>
        </w:tc>
        <w:tc>
          <w:tcPr>
            <w:tcW w:w="4971" w:type="dxa"/>
          </w:tcPr>
          <w:p w14:paraId="608DAA5C" w14:textId="77777777" w:rsidR="00E21240" w:rsidRDefault="008172E6" w:rsidP="00E21240">
            <w:pPr>
              <w:pStyle w:val="Descriptiondellment"/>
            </w:pPr>
            <w:r w:rsidRPr="008172E6">
              <w:drawing>
                <wp:inline distT="0" distB="0" distL="0" distR="0" wp14:anchorId="4A95477D" wp14:editId="6764439E">
                  <wp:extent cx="990600" cy="1143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18" cy="114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7B0A" w14:textId="24EFB5C1" w:rsidR="008172E6" w:rsidRPr="00E21240" w:rsidRDefault="008172E6" w:rsidP="00E21240">
            <w:pPr>
              <w:pStyle w:val="Descriptiondellment"/>
            </w:pPr>
            <w:r>
              <w:t>Le rouge</w:t>
            </w:r>
            <w:r w:rsidR="006F0E62">
              <w:t>, couleur vive. (#ff4b4b)</w:t>
            </w:r>
          </w:p>
        </w:tc>
        <w:tc>
          <w:tcPr>
            <w:tcW w:w="2268" w:type="dxa"/>
          </w:tcPr>
          <w:p w14:paraId="0F2226BF" w14:textId="50FF3C30" w:rsidR="00E21240" w:rsidRDefault="00E21240" w:rsidP="00E21240">
            <w:pPr>
              <w:pStyle w:val="Emplacement"/>
            </w:pPr>
          </w:p>
        </w:tc>
      </w:tr>
      <w:tr w:rsidR="008172E6" w14:paraId="3D4ACC04" w14:textId="77777777" w:rsidTr="008172E6">
        <w:trPr>
          <w:gridAfter w:val="2"/>
          <w:wAfter w:w="7239" w:type="dxa"/>
          <w:trHeight w:val="1440"/>
          <w:jc w:val="center"/>
        </w:trPr>
        <w:tc>
          <w:tcPr>
            <w:tcW w:w="611" w:type="dxa"/>
          </w:tcPr>
          <w:p w14:paraId="2A951B44" w14:textId="77777777" w:rsidR="008172E6" w:rsidRDefault="008172E6" w:rsidP="00E21240">
            <w:pPr>
              <w:ind w:left="0"/>
            </w:pPr>
          </w:p>
        </w:tc>
        <w:tc>
          <w:tcPr>
            <w:tcW w:w="2616" w:type="dxa"/>
          </w:tcPr>
          <w:p w14:paraId="3543D6D9" w14:textId="127D461C" w:rsidR="008172E6" w:rsidRDefault="008172E6" w:rsidP="00E21240">
            <w:pPr>
              <w:pStyle w:val="Heuredelarunion"/>
            </w:pPr>
          </w:p>
        </w:tc>
      </w:tr>
    </w:tbl>
    <w:p w14:paraId="79818CE4" w14:textId="09FB3C42" w:rsidR="007E7F36" w:rsidRPr="007E7F36" w:rsidRDefault="00E21240" w:rsidP="00E21240">
      <w:pPr>
        <w:pStyle w:val="Titre2"/>
      </w:pPr>
      <w:r w:rsidRPr="00E21240">
        <w:rPr>
          <w:lang w:bidi="fr-FR"/>
        </w:rPr>
        <w:t>Informations supplémentaires</w:t>
      </w:r>
    </w:p>
    <w:p w14:paraId="7A07060E" w14:textId="4D3949E8" w:rsidR="00A66B18" w:rsidRDefault="008172E6" w:rsidP="00E21240">
      <w:r>
        <w:t>Le thème est sombre, élégant et sobre.</w:t>
      </w:r>
    </w:p>
    <w:p w14:paraId="29D52AEA" w14:textId="5783DA07" w:rsidR="008172E6" w:rsidRPr="00A6783B" w:rsidRDefault="008172E6" w:rsidP="008172E6">
      <w:pPr>
        <w:ind w:left="0"/>
      </w:pPr>
    </w:p>
    <w:sectPr w:rsidR="008172E6" w:rsidRPr="00A6783B" w:rsidSect="00367B1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6710D" w14:textId="77777777" w:rsidR="00C0029F" w:rsidRDefault="00C0029F" w:rsidP="00A66B18">
      <w:pPr>
        <w:spacing w:before="0" w:after="0"/>
      </w:pPr>
      <w:r>
        <w:separator/>
      </w:r>
    </w:p>
  </w:endnote>
  <w:endnote w:type="continuationSeparator" w:id="0">
    <w:p w14:paraId="1E15211F" w14:textId="77777777" w:rsidR="00C0029F" w:rsidRDefault="00C0029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1D31" w14:textId="77777777" w:rsidR="00C0029F" w:rsidRDefault="00C0029F" w:rsidP="00A66B18">
      <w:pPr>
        <w:spacing w:before="0" w:after="0"/>
      </w:pPr>
      <w:r>
        <w:separator/>
      </w:r>
    </w:p>
  </w:footnote>
  <w:footnote w:type="continuationSeparator" w:id="0">
    <w:p w14:paraId="391D803B" w14:textId="77777777" w:rsidR="00C0029F" w:rsidRDefault="00C0029F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E6"/>
    <w:rsid w:val="00083BAA"/>
    <w:rsid w:val="0010680C"/>
    <w:rsid w:val="001766D6"/>
    <w:rsid w:val="001E2320"/>
    <w:rsid w:val="00214E28"/>
    <w:rsid w:val="00352B81"/>
    <w:rsid w:val="00367B1C"/>
    <w:rsid w:val="003A0150"/>
    <w:rsid w:val="003E24DF"/>
    <w:rsid w:val="0041428F"/>
    <w:rsid w:val="004662C4"/>
    <w:rsid w:val="00475B35"/>
    <w:rsid w:val="004A2B0D"/>
    <w:rsid w:val="005C2210"/>
    <w:rsid w:val="005D7940"/>
    <w:rsid w:val="00615018"/>
    <w:rsid w:val="0062123A"/>
    <w:rsid w:val="00646E75"/>
    <w:rsid w:val="006F0E62"/>
    <w:rsid w:val="006F6F10"/>
    <w:rsid w:val="00783E79"/>
    <w:rsid w:val="007B5AE8"/>
    <w:rsid w:val="007E7F36"/>
    <w:rsid w:val="007F5192"/>
    <w:rsid w:val="008172E6"/>
    <w:rsid w:val="00910D6C"/>
    <w:rsid w:val="009D6E13"/>
    <w:rsid w:val="009E7431"/>
    <w:rsid w:val="00A66B18"/>
    <w:rsid w:val="00A6783B"/>
    <w:rsid w:val="00A96CF8"/>
    <w:rsid w:val="00AE1388"/>
    <w:rsid w:val="00AF3982"/>
    <w:rsid w:val="00B46697"/>
    <w:rsid w:val="00B50294"/>
    <w:rsid w:val="00B57D6E"/>
    <w:rsid w:val="00C0029F"/>
    <w:rsid w:val="00C701F7"/>
    <w:rsid w:val="00C70786"/>
    <w:rsid w:val="00D17865"/>
    <w:rsid w:val="00D41084"/>
    <w:rsid w:val="00D66593"/>
    <w:rsid w:val="00DE6DA2"/>
    <w:rsid w:val="00DF2D30"/>
    <w:rsid w:val="00E21240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98C62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Titre1">
    <w:name w:val="heading 1"/>
    <w:basedOn w:val="Destinataire"/>
    <w:next w:val="Normal"/>
    <w:link w:val="Titre1C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Destinataire">
    <w:name w:val="Destinataire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semiHidden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semiHidden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semiHidden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Informationssurlarunion">
    <w:name w:val="Informations sur la réunion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Grilledutableau">
    <w:name w:val="Table Grid"/>
    <w:basedOn w:val="Tableau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uredelarunion">
    <w:name w:val="Heure de la réunion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Descriptiondellment">
    <w:name w:val="Description de l’élément"/>
    <w:basedOn w:val="Normal"/>
    <w:qFormat/>
    <w:rsid w:val="00E21240"/>
    <w:pPr>
      <w:spacing w:after="120"/>
      <w:ind w:left="0" w:right="360"/>
    </w:pPr>
  </w:style>
  <w:style w:type="paragraph" w:customStyle="1" w:styleId="Emplacement">
    <w:name w:val="Emplacement"/>
    <w:basedOn w:val="Normal"/>
    <w:qFormat/>
    <w:rsid w:val="00E21240"/>
    <w:pPr>
      <w:spacing w:after="12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c\AppData\Local\Microsoft\Office\16.0\DTS\fr-FR%7bA68D4C5F-B819-4F2B-B7C0-FA13D036C96E%7d\%7b55E5F836-67FD-4A05-854F-AAFA80FF102B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{55E5F836-67FD-4A05-854F-AAFA80FF102B}tf55871247_win32.dotx</Template>
  <TotalTime>0</TotalTime>
  <Pages>2</Pages>
  <Words>58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2023-03-19T23:10:00Z</dcterms:created>
  <dcterms:modified xsi:type="dcterms:W3CDTF">2023-03-19T23:21:00Z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